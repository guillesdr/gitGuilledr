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8F" w:rsidRDefault="00FC6C97" w:rsidP="001A548F">
      <w:pPr>
        <w:rPr>
          <w:sz w:val="24"/>
          <w:szCs w:val="24"/>
        </w:rPr>
      </w:pPr>
      <w:r>
        <w:rPr>
          <w:sz w:val="24"/>
          <w:szCs w:val="24"/>
        </w:rPr>
        <w:t>Ayuda versión 2</w:t>
      </w:r>
    </w:p>
    <w:p w:rsidR="00FC6C97" w:rsidRDefault="00FC6C97" w:rsidP="001A548F">
      <w:pPr>
        <w:rPr>
          <w:sz w:val="24"/>
          <w:szCs w:val="24"/>
        </w:rPr>
      </w:pPr>
    </w:p>
    <w:p w:rsidR="00FC6C97" w:rsidRDefault="00FC6C97" w:rsidP="001A548F">
      <w:pPr>
        <w:rPr>
          <w:sz w:val="24"/>
          <w:szCs w:val="24"/>
        </w:rPr>
      </w:pPr>
      <w:r>
        <w:rPr>
          <w:sz w:val="24"/>
          <w:szCs w:val="24"/>
        </w:rPr>
        <w:t>Se incorpora esto</w:t>
      </w:r>
    </w:p>
    <w:p w:rsidR="00FC6C97" w:rsidRDefault="00FC6C97" w:rsidP="001A548F">
      <w:pPr>
        <w:rPr>
          <w:sz w:val="24"/>
          <w:szCs w:val="24"/>
        </w:rPr>
      </w:pPr>
    </w:p>
    <w:p w:rsidR="004104CB" w:rsidRDefault="004104CB" w:rsidP="001A548F">
      <w:pPr>
        <w:rPr>
          <w:sz w:val="24"/>
          <w:szCs w:val="24"/>
        </w:rPr>
      </w:pPr>
    </w:p>
    <w:p w:rsidR="004104CB" w:rsidRDefault="004104CB" w:rsidP="001A548F">
      <w:pPr>
        <w:rPr>
          <w:sz w:val="24"/>
          <w:szCs w:val="24"/>
        </w:rPr>
      </w:pPr>
      <w:r>
        <w:rPr>
          <w:sz w:val="24"/>
          <w:szCs w:val="24"/>
        </w:rPr>
        <w:t>Ayuda versión 3</w:t>
      </w:r>
    </w:p>
    <w:p w:rsidR="004104CB" w:rsidRPr="004104CB" w:rsidRDefault="004104CB" w:rsidP="001A548F">
      <w:pPr>
        <w:rPr>
          <w:sz w:val="24"/>
          <w:szCs w:val="24"/>
          <w:u w:val="single"/>
        </w:rPr>
      </w:pPr>
      <w:r>
        <w:rPr>
          <w:sz w:val="24"/>
          <w:szCs w:val="24"/>
        </w:rPr>
        <w:t>Arreglos de fondo</w:t>
      </w:r>
      <w:bookmarkStart w:id="0" w:name="_GoBack"/>
      <w:bookmarkEnd w:id="0"/>
    </w:p>
    <w:p w:rsidR="00FC6C97" w:rsidRPr="006923C9" w:rsidRDefault="00FC6C97" w:rsidP="001A548F">
      <w:pPr>
        <w:rPr>
          <w:sz w:val="24"/>
          <w:szCs w:val="24"/>
        </w:rPr>
      </w:pPr>
    </w:p>
    <w:sectPr w:rsidR="00FC6C97" w:rsidRPr="006923C9" w:rsidSect="00D91790">
      <w:footerReference w:type="default" r:id="rId7"/>
      <w:pgSz w:w="11906" w:h="16838" w:code="9"/>
      <w:pgMar w:top="2268" w:right="1134" w:bottom="1418" w:left="170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013" w:rsidRDefault="00A86013">
      <w:r>
        <w:separator/>
      </w:r>
    </w:p>
  </w:endnote>
  <w:endnote w:type="continuationSeparator" w:id="0">
    <w:p w:rsidR="00A86013" w:rsidRDefault="00A8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175" w:rsidRDefault="002D2175" w:rsidP="00C53A9B">
    <w:pPr>
      <w:pStyle w:val="Piedepgina"/>
      <w:rPr>
        <w:lang w:val="es-ES"/>
      </w:rPr>
    </w:pPr>
  </w:p>
  <w:p w:rsidR="00C53A9B" w:rsidRPr="00C53A9B" w:rsidRDefault="00C53A9B" w:rsidP="00C53A9B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013" w:rsidRDefault="00A86013">
      <w:r>
        <w:separator/>
      </w:r>
    </w:p>
  </w:footnote>
  <w:footnote w:type="continuationSeparator" w:id="0">
    <w:p w:rsidR="00A86013" w:rsidRDefault="00A8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F58A0"/>
    <w:multiLevelType w:val="hybridMultilevel"/>
    <w:tmpl w:val="9FC6D6B0"/>
    <w:lvl w:ilvl="0" w:tplc="D5EC7D98">
      <w:start w:val="1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48F0A2E"/>
    <w:multiLevelType w:val="hybridMultilevel"/>
    <w:tmpl w:val="CA26BF58"/>
    <w:lvl w:ilvl="0" w:tplc="6346CF18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44B2D3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322947"/>
    <w:multiLevelType w:val="hybridMultilevel"/>
    <w:tmpl w:val="BF90A2E8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842E3A52">
      <w:start w:val="1"/>
      <w:numFmt w:val="bullet"/>
      <w:lvlText w:val=""/>
      <w:lvlJc w:val="left"/>
      <w:pPr>
        <w:tabs>
          <w:tab w:val="num" w:pos="1731"/>
        </w:tabs>
        <w:ind w:left="1655" w:hanging="22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15D6"/>
    <w:rsid w:val="00002ADD"/>
    <w:rsid w:val="00012610"/>
    <w:rsid w:val="00076912"/>
    <w:rsid w:val="000E3BC8"/>
    <w:rsid w:val="00143359"/>
    <w:rsid w:val="001A1680"/>
    <w:rsid w:val="001A548F"/>
    <w:rsid w:val="001C1717"/>
    <w:rsid w:val="001E6EBE"/>
    <w:rsid w:val="00204CD5"/>
    <w:rsid w:val="00215687"/>
    <w:rsid w:val="00226010"/>
    <w:rsid w:val="00226125"/>
    <w:rsid w:val="00290080"/>
    <w:rsid w:val="002B6F8C"/>
    <w:rsid w:val="002C57D7"/>
    <w:rsid w:val="002D2175"/>
    <w:rsid w:val="00337A08"/>
    <w:rsid w:val="00374578"/>
    <w:rsid w:val="00384FA4"/>
    <w:rsid w:val="003A5C69"/>
    <w:rsid w:val="003C0700"/>
    <w:rsid w:val="003C7EF8"/>
    <w:rsid w:val="003F0FC3"/>
    <w:rsid w:val="004104CB"/>
    <w:rsid w:val="00440347"/>
    <w:rsid w:val="00461C11"/>
    <w:rsid w:val="0048595B"/>
    <w:rsid w:val="004A235F"/>
    <w:rsid w:val="00515285"/>
    <w:rsid w:val="00517206"/>
    <w:rsid w:val="0052204D"/>
    <w:rsid w:val="005609C0"/>
    <w:rsid w:val="00595C0F"/>
    <w:rsid w:val="005B15C9"/>
    <w:rsid w:val="005D28FF"/>
    <w:rsid w:val="005F56F7"/>
    <w:rsid w:val="00636F6B"/>
    <w:rsid w:val="00667421"/>
    <w:rsid w:val="00681FDC"/>
    <w:rsid w:val="00687811"/>
    <w:rsid w:val="006908DF"/>
    <w:rsid w:val="006923C9"/>
    <w:rsid w:val="006A1CFF"/>
    <w:rsid w:val="006C5C24"/>
    <w:rsid w:val="007112CD"/>
    <w:rsid w:val="00735BF3"/>
    <w:rsid w:val="007836BD"/>
    <w:rsid w:val="007C0D6B"/>
    <w:rsid w:val="00852881"/>
    <w:rsid w:val="00853352"/>
    <w:rsid w:val="00866B73"/>
    <w:rsid w:val="008A16E9"/>
    <w:rsid w:val="008B1B22"/>
    <w:rsid w:val="008B5018"/>
    <w:rsid w:val="008D252D"/>
    <w:rsid w:val="008D6216"/>
    <w:rsid w:val="008D6277"/>
    <w:rsid w:val="00952DF5"/>
    <w:rsid w:val="009661F9"/>
    <w:rsid w:val="009E5E8C"/>
    <w:rsid w:val="009F37A8"/>
    <w:rsid w:val="00A113CD"/>
    <w:rsid w:val="00A11956"/>
    <w:rsid w:val="00A55D87"/>
    <w:rsid w:val="00A86013"/>
    <w:rsid w:val="00B07FB9"/>
    <w:rsid w:val="00B30052"/>
    <w:rsid w:val="00B40B1C"/>
    <w:rsid w:val="00C21DF0"/>
    <w:rsid w:val="00C31C2C"/>
    <w:rsid w:val="00C5243C"/>
    <w:rsid w:val="00C53A9B"/>
    <w:rsid w:val="00C7441A"/>
    <w:rsid w:val="00CD6F62"/>
    <w:rsid w:val="00D15534"/>
    <w:rsid w:val="00D206E5"/>
    <w:rsid w:val="00D6611A"/>
    <w:rsid w:val="00D91790"/>
    <w:rsid w:val="00DC59B1"/>
    <w:rsid w:val="00ED4259"/>
    <w:rsid w:val="00F215D6"/>
    <w:rsid w:val="00F77F74"/>
    <w:rsid w:val="00FC6C97"/>
    <w:rsid w:val="00FC6E0F"/>
    <w:rsid w:val="00FF2511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0F3460D-9D2E-467B-884D-670E6BB4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C24"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rsid w:val="00F77F74"/>
    <w:pPr>
      <w:keepNext/>
      <w:jc w:val="center"/>
      <w:outlineLvl w:val="0"/>
    </w:pPr>
    <w:rPr>
      <w:b/>
      <w:color w:val="000000"/>
      <w:sz w:val="14"/>
      <w:lang w:val="es-ES_tradnl"/>
    </w:rPr>
  </w:style>
  <w:style w:type="paragraph" w:styleId="Ttulo2">
    <w:name w:val="heading 2"/>
    <w:basedOn w:val="Normal"/>
    <w:next w:val="Normal"/>
    <w:qFormat/>
    <w:rsid w:val="00F77F74"/>
    <w:pPr>
      <w:keepNext/>
      <w:outlineLvl w:val="1"/>
    </w:pPr>
    <w:rPr>
      <w:b/>
      <w:color w:val="FFFFFF"/>
      <w:sz w:val="14"/>
      <w:lang w:val="es-ES_tradnl"/>
    </w:rPr>
  </w:style>
  <w:style w:type="paragraph" w:styleId="Ttulo3">
    <w:name w:val="heading 3"/>
    <w:basedOn w:val="Normal"/>
    <w:next w:val="Normal"/>
    <w:qFormat/>
    <w:rsid w:val="00F77F74"/>
    <w:pPr>
      <w:keepNext/>
      <w:outlineLvl w:val="2"/>
    </w:pPr>
    <w:rPr>
      <w:rFonts w:ascii="Colonna MT" w:hAnsi="Colonna MT"/>
      <w:b/>
      <w:sz w:val="56"/>
    </w:rPr>
  </w:style>
  <w:style w:type="paragraph" w:styleId="Ttulo4">
    <w:name w:val="heading 4"/>
    <w:basedOn w:val="Normal"/>
    <w:next w:val="Normal"/>
    <w:qFormat/>
    <w:rsid w:val="00F77F74"/>
    <w:pPr>
      <w:keepNext/>
      <w:outlineLvl w:val="3"/>
    </w:pPr>
    <w:rPr>
      <w:rFonts w:ascii="Arial Black" w:hAnsi="Arial Black"/>
      <w:b/>
      <w:shadow/>
      <w:color w:val="808080"/>
      <w:sz w:val="46"/>
    </w:rPr>
  </w:style>
  <w:style w:type="paragraph" w:styleId="Ttulo5">
    <w:name w:val="heading 5"/>
    <w:basedOn w:val="Normal"/>
    <w:next w:val="Normal"/>
    <w:qFormat/>
    <w:rsid w:val="00F77F74"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77F7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77F74"/>
    <w:pPr>
      <w:tabs>
        <w:tab w:val="center" w:pos="4252"/>
        <w:tab w:val="right" w:pos="8504"/>
      </w:tabs>
    </w:pPr>
  </w:style>
  <w:style w:type="character" w:customStyle="1" w:styleId="Hipervnculo1">
    <w:name w:val="Hipervínculo1"/>
    <w:rsid w:val="00F77F74"/>
    <w:rPr>
      <w:color w:val="0000FF"/>
      <w:u w:val="single"/>
    </w:rPr>
  </w:style>
  <w:style w:type="character" w:styleId="Hipervnculo">
    <w:name w:val="Hyperlink"/>
    <w:rsid w:val="00F77F74"/>
    <w:rPr>
      <w:color w:val="0000FF"/>
      <w:u w:val="single"/>
    </w:rPr>
  </w:style>
  <w:style w:type="character" w:styleId="Nmerodepgina">
    <w:name w:val="page number"/>
    <w:basedOn w:val="Fuentedeprrafopredeter"/>
    <w:rsid w:val="001A5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9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2EA624A0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Della Rosa</dc:creator>
  <cp:keywords/>
  <dc:description/>
  <cp:lastModifiedBy>Guillermo Della Rosa</cp:lastModifiedBy>
  <cp:revision>4</cp:revision>
  <cp:lastPrinted>2011-03-16T18:49:00Z</cp:lastPrinted>
  <dcterms:created xsi:type="dcterms:W3CDTF">2017-07-06T12:56:00Z</dcterms:created>
  <dcterms:modified xsi:type="dcterms:W3CDTF">2017-07-13T20:46:00Z</dcterms:modified>
</cp:coreProperties>
</file>